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8779991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456E14" w:rsidRDefault="00456E14"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4F8267C" wp14:editId="2EE92E93">
                <wp:simplePos x="0" y="0"/>
                <wp:positionH relativeFrom="margin">
                  <wp:align>center</wp:align>
                </wp:positionH>
                <wp:positionV relativeFrom="paragraph">
                  <wp:posOffset>-300355</wp:posOffset>
                </wp:positionV>
                <wp:extent cx="7745730" cy="10972800"/>
                <wp:effectExtent l="0" t="0" r="7620" b="0"/>
                <wp:wrapNone/>
                <wp:docPr id="195" name="Imagen 195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5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45730" cy="109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56E14" w:rsidRDefault="00456E14">
          <w:pPr>
            <w:rPr>
              <w:noProof/>
            </w:rPr>
          </w:pPr>
        </w:p>
        <w:p w:rsidR="00456E14" w:rsidRDefault="0056196F">
          <w:pPr>
            <w:rPr>
              <w:noProof/>
            </w:rPr>
          </w:pPr>
        </w:p>
      </w:sdtContent>
    </w:sdt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F0441F" w:rsidP="00F0441F">
      <w:pPr>
        <w:tabs>
          <w:tab w:val="left" w:pos="3153"/>
        </w:tabs>
        <w:rPr>
          <w:lang w:val="en-US"/>
        </w:rPr>
      </w:pPr>
      <w:r w:rsidRPr="0086678C">
        <w:rPr>
          <w:lang w:val="en-US"/>
        </w:rPr>
        <w:tab/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4A73BF">
      <w:pPr>
        <w:pStyle w:val="My"/>
        <w:jc w:val="right"/>
        <w:rPr>
          <w:rStyle w:val="sowc"/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D54C3E" w:rsidP="007D5AC1">
      <w:pPr>
        <w:rPr>
          <w:lang w:val="en-US"/>
        </w:rPr>
      </w:pPr>
      <w:r w:rsidRPr="0086678C">
        <w:rPr>
          <w:noProof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293907BA" wp14:editId="0BEA38A6">
                <wp:simplePos x="0" y="0"/>
                <wp:positionH relativeFrom="margin">
                  <wp:align>right</wp:align>
                </wp:positionH>
                <wp:positionV relativeFrom="page">
                  <wp:posOffset>6343650</wp:posOffset>
                </wp:positionV>
                <wp:extent cx="5715000" cy="16002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F6FD5" w:rsidRPr="00296E45" w:rsidRDefault="009B38E0" w:rsidP="00CB340D">
                            <w:pPr>
                              <w:pStyle w:val="MyHeadtitle"/>
                              <w:rPr>
                                <w:rFonts w:ascii="Arial" w:hAnsi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</w:rPr>
                              <w:t>Practica preferencia</w:t>
                            </w:r>
                          </w:p>
                          <w:p w:rsidR="005452B3" w:rsidRPr="00CB340D" w:rsidRDefault="005452B3" w:rsidP="00CB340D">
                            <w:pPr>
                              <w:pStyle w:val="MyHeadtitle"/>
                            </w:pPr>
                          </w:p>
                          <w:p w:rsidR="005452B3" w:rsidRPr="00CB340D" w:rsidRDefault="005452B3" w:rsidP="00CB340D">
                            <w:pPr>
                              <w:pStyle w:val="MyHeadtitle"/>
                            </w:pPr>
                          </w:p>
                          <w:p w:rsidR="005452B3" w:rsidRPr="00CB340D" w:rsidRDefault="005452B3" w:rsidP="00CB340D">
                            <w:pPr>
                              <w:pStyle w:val="MyHeadtitle"/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  <w:szCs w:val="56"/>
                              </w:rPr>
                            </w:pPr>
                          </w:p>
                          <w:p w:rsidR="004F6FD5" w:rsidRPr="00CB340D" w:rsidRDefault="004F6FD5" w:rsidP="00CB340D">
                            <w:pPr>
                              <w:pStyle w:val="MyHeadtitle"/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</w:pPr>
                          </w:p>
                          <w:p w:rsidR="004F6FD5" w:rsidRPr="00CB340D" w:rsidRDefault="004F6FD5" w:rsidP="00CB340D">
                            <w:pPr>
                              <w:pStyle w:val="MyHeadtitle"/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</w:pPr>
                          </w:p>
                          <w:p w:rsidR="004A73BF" w:rsidRPr="00CB340D" w:rsidRDefault="004A73BF" w:rsidP="00CB340D">
                            <w:pPr>
                              <w:pStyle w:val="MyHeadtitle"/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</w:pPr>
                          </w:p>
                          <w:p w:rsidR="007D5AC1" w:rsidRPr="00CB340D" w:rsidRDefault="001A17BC" w:rsidP="00CB340D">
                            <w:pPr>
                              <w:pStyle w:val="MyHeadtitle"/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</w:pPr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Lorem ipsum dolor sit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amet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,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consectetuer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adipiscing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elit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,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sed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diam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nonummy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nibh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euismod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tincidunt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ut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laoreet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dolore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magna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aliquam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erat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volutpat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. </w:t>
                            </w:r>
                            <w:proofErr w:type="spellStart"/>
                            <w:r w:rsidR="004F6FD5"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Ut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wisi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enim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ad minim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veniam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,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quis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nostrud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exerci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tation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ullamcorper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suscipit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lobortis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nisl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ut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aliquip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ex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ea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commodo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consequat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3907B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8.8pt;margin-top:499.5pt;width:450pt;height:126pt;z-index:251653632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" filled="f" fillcolor="#fffffe" stroked="f" strokecolor="#212120" insetpen="t">
                <v:textbox inset="2.88pt,2.88pt,2.88pt,2.88pt">
                  <w:txbxContent>
                    <w:p w:rsidR="004F6FD5" w:rsidRPr="00296E45" w:rsidRDefault="009B38E0" w:rsidP="00CB340D">
                      <w:pPr>
                        <w:pStyle w:val="MyHeadtitle"/>
                        <w:rPr>
                          <w:rFonts w:ascii="Arial" w:hAnsi="Arial"/>
                          <w:color w:val="000000" w:themeColor="text1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</w:rPr>
                        <w:t>Practica preferencia</w:t>
                      </w:r>
                    </w:p>
                    <w:p w:rsidR="005452B3" w:rsidRPr="00CB340D" w:rsidRDefault="005452B3" w:rsidP="00CB340D">
                      <w:pPr>
                        <w:pStyle w:val="MyHeadtitle"/>
                      </w:pPr>
                    </w:p>
                    <w:p w:rsidR="005452B3" w:rsidRPr="00CB340D" w:rsidRDefault="005452B3" w:rsidP="00CB340D">
                      <w:pPr>
                        <w:pStyle w:val="MyHeadtitle"/>
                      </w:pPr>
                    </w:p>
                    <w:p w:rsidR="005452B3" w:rsidRPr="00CB340D" w:rsidRDefault="005452B3" w:rsidP="00CB340D">
                      <w:pPr>
                        <w:pStyle w:val="MyHeadtitle"/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  <w:szCs w:val="56"/>
                        </w:rPr>
                      </w:pPr>
                    </w:p>
                    <w:p w:rsidR="004F6FD5" w:rsidRPr="00CB340D" w:rsidRDefault="004F6FD5" w:rsidP="00CB340D">
                      <w:pPr>
                        <w:pStyle w:val="MyHeadtitle"/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</w:pPr>
                    </w:p>
                    <w:p w:rsidR="004F6FD5" w:rsidRPr="00CB340D" w:rsidRDefault="004F6FD5" w:rsidP="00CB340D">
                      <w:pPr>
                        <w:pStyle w:val="MyHeadtitle"/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</w:pPr>
                    </w:p>
                    <w:p w:rsidR="004A73BF" w:rsidRPr="00CB340D" w:rsidRDefault="004A73BF" w:rsidP="00CB340D">
                      <w:pPr>
                        <w:pStyle w:val="MyHeadtitle"/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</w:pPr>
                    </w:p>
                    <w:p w:rsidR="007D5AC1" w:rsidRPr="00CB340D" w:rsidRDefault="001A17BC" w:rsidP="00CB340D">
                      <w:pPr>
                        <w:pStyle w:val="MyHeadtitle"/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</w:pPr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Lorem ipsum dolor sit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amet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,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consectetuer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adipiscing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elit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,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sed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diam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nonummy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nibh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euismod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tincidunt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ut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laoreet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dolore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magna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aliquam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erat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volutpat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. </w:t>
                      </w:r>
                      <w:proofErr w:type="spellStart"/>
                      <w:r w:rsidR="004F6FD5"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Ut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wisi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enim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ad minim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veniam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,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quis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nostrud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exerci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tation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ullamcorper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suscipit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lobortis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nisl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ut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aliquip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ex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ea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commodo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consequat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.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9B38E0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D3553" w:rsidP="007D5AC1">
      <w:pPr>
        <w:rPr>
          <w:lang w:val="en-US"/>
        </w:rPr>
      </w:pPr>
      <w:r w:rsidRPr="0086678C">
        <w:rPr>
          <w:noProof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63533ACE" wp14:editId="0B03DD43">
                <wp:simplePos x="0" y="0"/>
                <wp:positionH relativeFrom="margin">
                  <wp:align>center</wp:align>
                </wp:positionH>
                <wp:positionV relativeFrom="page">
                  <wp:posOffset>8195945</wp:posOffset>
                </wp:positionV>
                <wp:extent cx="2518410" cy="299720"/>
                <wp:effectExtent l="0" t="0" r="0" b="5080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34C5" w:rsidRPr="004D3553" w:rsidRDefault="00903D65" w:rsidP="004D3553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  <w:t>Diseño de Interfaces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33ACE" id="Text Box 21" o:spid="_x0000_s1027" type="#_x0000_t202" style="position:absolute;margin-left:0;margin-top:645.35pt;width:198.3pt;height:23.6pt;z-index:251654656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BE34C5" w:rsidRPr="004D3553" w:rsidRDefault="00903D65" w:rsidP="004D3553">
                      <w:pPr>
                        <w:pStyle w:val="My"/>
                        <w:jc w:val="center"/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  <w:t>Diseño de Interfaces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A73BF" w:rsidRPr="0086678C" w:rsidRDefault="00261DCA" w:rsidP="007D5AC1">
      <w:pPr>
        <w:rPr>
          <w:lang w:val="en-US"/>
        </w:rPr>
      </w:pPr>
      <w:r w:rsidRPr="0086678C">
        <w:rPr>
          <w:noProof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3DA95E07" wp14:editId="258909C3">
                <wp:simplePos x="0" y="0"/>
                <wp:positionH relativeFrom="margin">
                  <wp:align>center</wp:align>
                </wp:positionH>
                <wp:positionV relativeFrom="page">
                  <wp:posOffset>8537434</wp:posOffset>
                </wp:positionV>
                <wp:extent cx="2518410" cy="275969"/>
                <wp:effectExtent l="0" t="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275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3D65" w:rsidRPr="004D3553" w:rsidRDefault="00903D65" w:rsidP="00903D65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4D3553"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  <w:t>Daniel Tejerizo Moretón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95E07" id="_x0000_s1028" type="#_x0000_t202" style="position:absolute;margin-left:0;margin-top:672.25pt;width:198.3pt;height:21.75pt;z-index:251665920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903D65" w:rsidRPr="004D3553" w:rsidRDefault="00903D65" w:rsidP="00903D65">
                      <w:pPr>
                        <w:pStyle w:val="My"/>
                        <w:jc w:val="center"/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</w:pPr>
                      <w:r w:rsidRPr="004D3553"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  <w:t>Daniel Tejerizo Moretón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261DCA" w:rsidP="007D5AC1">
      <w:pPr>
        <w:rPr>
          <w:lang w:val="en-US"/>
        </w:rPr>
      </w:pPr>
      <w:r w:rsidRPr="0086678C">
        <w:rPr>
          <w:noProof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 wp14:anchorId="7E3915DA" wp14:editId="6F0842A8">
                <wp:simplePos x="0" y="0"/>
                <wp:positionH relativeFrom="margin">
                  <wp:align>center</wp:align>
                </wp:positionH>
                <wp:positionV relativeFrom="page">
                  <wp:posOffset>8903120</wp:posOffset>
                </wp:positionV>
                <wp:extent cx="2518410" cy="299720"/>
                <wp:effectExtent l="0" t="0" r="0" b="5080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3D65" w:rsidRDefault="00903D65" w:rsidP="00903D65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  <w:t>2º DAW</w:t>
                            </w:r>
                          </w:p>
                          <w:p w:rsidR="00903D65" w:rsidRPr="004D3553" w:rsidRDefault="00903D65" w:rsidP="00903D65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915DA" id="_x0000_s1029" type="#_x0000_t202" style="position:absolute;margin-left:0;margin-top:701.05pt;width:198.3pt;height:23.6pt;z-index:251663872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:rsidR="00903D65" w:rsidRDefault="00903D65" w:rsidP="00903D65">
                      <w:pPr>
                        <w:pStyle w:val="My"/>
                        <w:jc w:val="center"/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  <w:t>2º DAW</w:t>
                      </w:r>
                    </w:p>
                    <w:p w:rsidR="00903D65" w:rsidRPr="004D3553" w:rsidRDefault="00903D65" w:rsidP="00903D65">
                      <w:pPr>
                        <w:pStyle w:val="My"/>
                        <w:jc w:val="center"/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Default="00281D97" w:rsidP="00B46E1D">
      <w:pPr>
        <w:tabs>
          <w:tab w:val="left" w:pos="1698"/>
        </w:tabs>
        <w:rPr>
          <w:lang w:val="en-US"/>
        </w:rPr>
      </w:pPr>
      <w:r>
        <w:rPr>
          <w:lang w:val="en-US"/>
        </w:rPr>
        <w:t xml:space="preserve">En esta practica voy a elegir 10 recursos que </w:t>
      </w:r>
      <w:r w:rsidR="000B2FF3">
        <w:rPr>
          <w:lang w:val="en-US"/>
        </w:rPr>
        <w:t xml:space="preserve">me gusten y sean utiles para los </w:t>
      </w:r>
      <w:r>
        <w:rPr>
          <w:lang w:val="en-US"/>
        </w:rPr>
        <w:t>desarrollador</w:t>
      </w:r>
      <w:r w:rsidR="000B2FF3">
        <w:rPr>
          <w:lang w:val="en-US"/>
        </w:rPr>
        <w:t>es.</w:t>
      </w:r>
    </w:p>
    <w:p w:rsidR="00CD1697" w:rsidRDefault="00CD1697" w:rsidP="00B46E1D">
      <w:pPr>
        <w:tabs>
          <w:tab w:val="left" w:pos="1698"/>
        </w:tabs>
        <w:rPr>
          <w:lang w:val="en-US"/>
        </w:rPr>
      </w:pPr>
    </w:p>
    <w:p w:rsidR="00CD1697" w:rsidRDefault="00CD1697" w:rsidP="00B049E4">
      <w:pPr>
        <w:pStyle w:val="Prrafodelista"/>
        <w:numPr>
          <w:ilvl w:val="0"/>
          <w:numId w:val="2"/>
        </w:numPr>
        <w:tabs>
          <w:tab w:val="left" w:pos="1698"/>
        </w:tabs>
        <w:jc w:val="center"/>
        <w:rPr>
          <w:lang w:val="en-US"/>
        </w:rPr>
      </w:pPr>
      <w:r w:rsidRPr="00B049E4">
        <w:rPr>
          <w:b/>
          <w:lang w:val="en-US"/>
        </w:rPr>
        <w:t>Plataformas</w:t>
      </w:r>
      <w:r>
        <w:rPr>
          <w:lang w:val="en-US"/>
        </w:rPr>
        <w:t xml:space="preserve"> </w:t>
      </w:r>
      <w:r w:rsidRPr="00B049E4">
        <w:rPr>
          <w:b/>
          <w:lang w:val="en-US"/>
        </w:rPr>
        <w:t>de</w:t>
      </w:r>
      <w:r>
        <w:rPr>
          <w:lang w:val="en-US"/>
        </w:rPr>
        <w:t xml:space="preserve"> </w:t>
      </w:r>
      <w:r w:rsidRPr="00B049E4">
        <w:rPr>
          <w:b/>
          <w:lang w:val="en-US"/>
        </w:rPr>
        <w:t>aprendizaje</w:t>
      </w:r>
      <w:r>
        <w:rPr>
          <w:lang w:val="en-US"/>
        </w:rPr>
        <w:t>.</w:t>
      </w:r>
    </w:p>
    <w:p w:rsidR="00CD1697" w:rsidRDefault="00CD1697" w:rsidP="00CD1697">
      <w:pPr>
        <w:tabs>
          <w:tab w:val="left" w:pos="1698"/>
        </w:tabs>
        <w:rPr>
          <w:lang w:val="en-US"/>
        </w:rPr>
      </w:pPr>
    </w:p>
    <w:p w:rsidR="00E70FE6" w:rsidRDefault="008331E7" w:rsidP="00CD1697">
      <w:pPr>
        <w:tabs>
          <w:tab w:val="left" w:pos="1698"/>
        </w:tabs>
      </w:pPr>
      <w:r>
        <w:rPr>
          <w:lang w:val="en-US"/>
        </w:rPr>
        <w:t xml:space="preserve">La plataforma de aprendizaje que más me ha gustado ha sido </w:t>
      </w:r>
      <w:r w:rsidRPr="008331E7">
        <w:rPr>
          <w:lang w:val="en-US"/>
        </w:rPr>
        <w:t>Codecademy</w:t>
      </w:r>
      <w:r w:rsidR="00E70FE6">
        <w:rPr>
          <w:lang w:val="en-US"/>
        </w:rPr>
        <w:t xml:space="preserve"> </w:t>
      </w:r>
      <w:hyperlink r:id="rId8" w:history="1">
        <w:r w:rsidR="00E70FE6">
          <w:rPr>
            <w:rStyle w:val="Hipervnculo"/>
          </w:rPr>
          <w:t>Learn to Code - for Free | Codecademy</w:t>
        </w:r>
      </w:hyperlink>
      <w:r w:rsidR="00E70FE6">
        <w:t xml:space="preserve">. </w:t>
      </w:r>
    </w:p>
    <w:p w:rsidR="00CD1697" w:rsidRDefault="00E70FE6" w:rsidP="00CD1697">
      <w:pPr>
        <w:tabs>
          <w:tab w:val="left" w:pos="1698"/>
        </w:tabs>
        <w:rPr>
          <w:lang w:val="en-US"/>
        </w:rPr>
      </w:pPr>
      <w:r>
        <w:t>Codecademy</w:t>
      </w:r>
      <w:r w:rsidR="00385A5B">
        <w:rPr>
          <w:lang w:val="en-US"/>
        </w:rPr>
        <w:t xml:space="preserve"> es una plataforma de aprendizaje con cursos interactivos y con una inte</w:t>
      </w:r>
      <w:r w:rsidR="00EE7333">
        <w:rPr>
          <w:lang w:val="en-US"/>
        </w:rPr>
        <w:t>rfaz muy visual:</w:t>
      </w:r>
    </w:p>
    <w:p w:rsidR="00AC2B38" w:rsidRDefault="00AC2B38" w:rsidP="00CD1697">
      <w:pPr>
        <w:tabs>
          <w:tab w:val="left" w:pos="1698"/>
        </w:tabs>
        <w:rPr>
          <w:lang w:val="en-US"/>
        </w:rPr>
      </w:pPr>
    </w:p>
    <w:p w:rsidR="008A65B3" w:rsidRDefault="008A65B3" w:rsidP="001E6430">
      <w:pPr>
        <w:tabs>
          <w:tab w:val="left" w:pos="1698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CE6284" wp14:editId="3741CE92">
            <wp:extent cx="4531179" cy="2024671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892" cy="203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F6" w:rsidRDefault="006E36F6" w:rsidP="00CD1697">
      <w:pPr>
        <w:tabs>
          <w:tab w:val="left" w:pos="1698"/>
        </w:tabs>
        <w:rPr>
          <w:lang w:val="en-US"/>
        </w:rPr>
      </w:pPr>
    </w:p>
    <w:p w:rsidR="006E36F6" w:rsidRDefault="006E36F6" w:rsidP="00CD1697">
      <w:pPr>
        <w:tabs>
          <w:tab w:val="left" w:pos="1698"/>
        </w:tabs>
        <w:rPr>
          <w:lang w:val="en-US"/>
        </w:rPr>
      </w:pPr>
      <w:r>
        <w:rPr>
          <w:lang w:val="en-US"/>
        </w:rPr>
        <w:t>Tiene un catálogo muy extenso con multiples lenguajes para aprender:</w:t>
      </w:r>
    </w:p>
    <w:p w:rsidR="006E36F6" w:rsidRDefault="006E36F6" w:rsidP="00CD1697">
      <w:pPr>
        <w:tabs>
          <w:tab w:val="left" w:pos="1698"/>
        </w:tabs>
        <w:rPr>
          <w:lang w:val="en-US"/>
        </w:rPr>
      </w:pPr>
    </w:p>
    <w:p w:rsidR="006E36F6" w:rsidRDefault="006E36F6" w:rsidP="006E36F6">
      <w:pPr>
        <w:tabs>
          <w:tab w:val="left" w:pos="1698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4AD867" wp14:editId="1BF2E96A">
            <wp:extent cx="3331029" cy="3726277"/>
            <wp:effectExtent l="0" t="0" r="3175" b="7620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757" cy="37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73" w:rsidRDefault="00EE7A73" w:rsidP="00EE7A73">
      <w:pPr>
        <w:tabs>
          <w:tab w:val="left" w:pos="1698"/>
        </w:tabs>
        <w:rPr>
          <w:lang w:val="en-US"/>
        </w:rPr>
      </w:pPr>
      <w:r>
        <w:rPr>
          <w:lang w:val="en-US"/>
        </w:rPr>
        <w:t xml:space="preserve">He elegido esta plataforma por su interfaz tan intuitiva y por la </w:t>
      </w:r>
      <w:r w:rsidR="005D5E16">
        <w:rPr>
          <w:lang w:val="en-US"/>
        </w:rPr>
        <w:t>variedad de cursos que hay disponibles.</w:t>
      </w:r>
    </w:p>
    <w:p w:rsidR="00EE7A73" w:rsidRDefault="00EE7A73" w:rsidP="006E36F6">
      <w:pPr>
        <w:tabs>
          <w:tab w:val="left" w:pos="1698"/>
        </w:tabs>
        <w:jc w:val="center"/>
        <w:rPr>
          <w:lang w:val="en-US"/>
        </w:rPr>
      </w:pPr>
    </w:p>
    <w:p w:rsidR="0056196F" w:rsidRDefault="0056196F" w:rsidP="007969CA">
      <w:pPr>
        <w:tabs>
          <w:tab w:val="left" w:pos="1134"/>
        </w:tabs>
        <w:rPr>
          <w:lang w:val="en-US"/>
        </w:rPr>
      </w:pPr>
    </w:p>
    <w:p w:rsidR="00456E14" w:rsidRPr="00B46E1D" w:rsidRDefault="007969CA" w:rsidP="007969CA">
      <w:pPr>
        <w:tabs>
          <w:tab w:val="left" w:pos="1134"/>
        </w:tabs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456E14" w:rsidRPr="00B46E1D" w:rsidSect="0073052D">
      <w:headerReference w:type="default" r:id="rId11"/>
      <w:footerReference w:type="even" r:id="rId12"/>
      <w:footerReference w:type="default" r:id="rId13"/>
      <w:pgSz w:w="11906" w:h="16838"/>
      <w:pgMar w:top="0" w:right="1274" w:bottom="0" w:left="1134" w:header="708" w:footer="37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E45" w:rsidRDefault="00296E45">
      <w:r>
        <w:separator/>
      </w:r>
    </w:p>
  </w:endnote>
  <w:endnote w:type="continuationSeparator" w:id="0">
    <w:p w:rsidR="00296E45" w:rsidRDefault="0029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ambria Math"/>
    <w:charset w:val="00"/>
    <w:family w:val="auto"/>
    <w:pitch w:val="variable"/>
    <w:sig w:usb0="00000003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AA" w:rsidRDefault="00296E45">
    <w:pPr>
      <w:pStyle w:val="Piedepgina"/>
    </w:pPr>
    <w:r w:rsidRPr="004400AA">
      <w:rPr>
        <w:rFonts w:ascii="Verdana" w:hAnsi="Verdana"/>
        <w:noProof/>
      </w:rPr>
      <w:drawing>
        <wp:inline distT="0" distB="0" distL="0" distR="0">
          <wp:extent cx="7540625" cy="2529205"/>
          <wp:effectExtent l="0" t="0" r="0" b="0"/>
          <wp:docPr id="212" name="Imagen 212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0625" cy="2529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400AA">
      <w:rPr>
        <w:rFonts w:ascii="Verdana" w:hAnsi="Verdana"/>
        <w:noProof/>
      </w:rPr>
      <w:drawing>
        <wp:inline distT="0" distB="0" distL="0" distR="0">
          <wp:extent cx="7433945" cy="7481570"/>
          <wp:effectExtent l="0" t="0" r="0" b="0"/>
          <wp:docPr id="213" name="Imagen 21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3945" cy="7481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308437"/>
      <w:docPartObj>
        <w:docPartGallery w:val="Page Numbers (Bottom of Page)"/>
        <w:docPartUnique/>
      </w:docPartObj>
    </w:sdtPr>
    <w:sdtEndPr>
      <w:rPr>
        <w:b/>
      </w:rPr>
    </w:sdtEndPr>
    <w:sdtContent>
      <w:p w:rsidR="00B6582B" w:rsidRPr="00B6582B" w:rsidRDefault="00B6582B">
        <w:pPr>
          <w:pStyle w:val="Piedepgina"/>
          <w:jc w:val="center"/>
          <w:rPr>
            <w:b/>
          </w:rPr>
        </w:pPr>
        <w:r w:rsidRPr="00B6582B">
          <w:rPr>
            <w:b/>
          </w:rPr>
          <w:fldChar w:fldCharType="begin"/>
        </w:r>
        <w:r w:rsidRPr="00B6582B">
          <w:rPr>
            <w:b/>
          </w:rPr>
          <w:instrText>PAGE   \* MERGEFORMAT</w:instrText>
        </w:r>
        <w:r w:rsidRPr="00B6582B">
          <w:rPr>
            <w:b/>
          </w:rPr>
          <w:fldChar w:fldCharType="separate"/>
        </w:r>
        <w:r w:rsidR="0056196F">
          <w:rPr>
            <w:b/>
            <w:noProof/>
          </w:rPr>
          <w:t>2</w:t>
        </w:r>
        <w:r w:rsidRPr="00B6582B">
          <w:rPr>
            <w:b/>
          </w:rPr>
          <w:fldChar w:fldCharType="end"/>
        </w:r>
      </w:p>
    </w:sdtContent>
  </w:sdt>
  <w:p w:rsidR="002D2E2F" w:rsidRPr="00B3059B" w:rsidRDefault="002D2E2F" w:rsidP="002D2E2F">
    <w:pPr>
      <w:pStyle w:val="Piedepgina"/>
      <w:tabs>
        <w:tab w:val="clear" w:pos="4677"/>
        <w:tab w:val="center" w:pos="2160"/>
      </w:tabs>
      <w:ind w:left="540" w:right="540"/>
      <w:rPr>
        <w:rFonts w:ascii="Verdana" w:hAnsi="Verdana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E45" w:rsidRDefault="00296E45">
      <w:r>
        <w:separator/>
      </w:r>
    </w:p>
  </w:footnote>
  <w:footnote w:type="continuationSeparator" w:id="0">
    <w:p w:rsidR="00296E45" w:rsidRDefault="00296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CA" w:rsidRPr="007C4F8A" w:rsidRDefault="007C4F8A" w:rsidP="00281D97">
    <w:pPr>
      <w:pStyle w:val="Encabezado"/>
      <w:rPr>
        <w:lang w:val="en-US"/>
      </w:rPr>
    </w:pPr>
    <w:r>
      <w:rPr>
        <w:lang w:val="en-US"/>
      </w:rPr>
      <w:t>Daniel Tejerizo Moretón</w:t>
    </w:r>
    <w:r w:rsidRPr="007C4F8A">
      <w:rPr>
        <w:lang w:val="en-US"/>
      </w:rPr>
      <w:ptab w:relativeTo="margin" w:alignment="center" w:leader="none"/>
    </w:r>
    <w:r w:rsidRPr="007C4F8A">
      <w:rPr>
        <w:lang w:val="en-US"/>
      </w:rPr>
      <w:ptab w:relativeTo="margin" w:alignment="right" w:leader="none"/>
    </w:r>
    <w:r>
      <w:rPr>
        <w:lang w:val="en-US"/>
      </w:rPr>
      <w:t>D</w:t>
    </w:r>
    <w:r w:rsidR="007969CA">
      <w:rPr>
        <w:lang w:val="en-US"/>
      </w:rPr>
      <w:t>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AF666E2"/>
    <w:multiLevelType w:val="hybridMultilevel"/>
    <w:tmpl w:val="B54003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45"/>
    <w:rsid w:val="0005724C"/>
    <w:rsid w:val="000634A9"/>
    <w:rsid w:val="000643FA"/>
    <w:rsid w:val="00071781"/>
    <w:rsid w:val="00080092"/>
    <w:rsid w:val="00080F17"/>
    <w:rsid w:val="000A0B9C"/>
    <w:rsid w:val="000B2FF3"/>
    <w:rsid w:val="000F2C46"/>
    <w:rsid w:val="001133B0"/>
    <w:rsid w:val="00115CE0"/>
    <w:rsid w:val="001360E7"/>
    <w:rsid w:val="00170756"/>
    <w:rsid w:val="00182827"/>
    <w:rsid w:val="00195032"/>
    <w:rsid w:val="001A17BC"/>
    <w:rsid w:val="001D2FED"/>
    <w:rsid w:val="001E6430"/>
    <w:rsid w:val="002139E7"/>
    <w:rsid w:val="00217BE0"/>
    <w:rsid w:val="00261DCA"/>
    <w:rsid w:val="00277ADB"/>
    <w:rsid w:val="00281D97"/>
    <w:rsid w:val="0028327A"/>
    <w:rsid w:val="00294D92"/>
    <w:rsid w:val="00296E45"/>
    <w:rsid w:val="002A53D1"/>
    <w:rsid w:val="002B2992"/>
    <w:rsid w:val="002D2E2F"/>
    <w:rsid w:val="0030332D"/>
    <w:rsid w:val="003344FC"/>
    <w:rsid w:val="00385A5B"/>
    <w:rsid w:val="003916FD"/>
    <w:rsid w:val="00396B16"/>
    <w:rsid w:val="003A1CB3"/>
    <w:rsid w:val="003B52D6"/>
    <w:rsid w:val="003E7391"/>
    <w:rsid w:val="003E74A6"/>
    <w:rsid w:val="003F00ED"/>
    <w:rsid w:val="003F0D1D"/>
    <w:rsid w:val="003F320B"/>
    <w:rsid w:val="0041529B"/>
    <w:rsid w:val="004358E4"/>
    <w:rsid w:val="004400AA"/>
    <w:rsid w:val="00446B30"/>
    <w:rsid w:val="00455F00"/>
    <w:rsid w:val="00456E14"/>
    <w:rsid w:val="004A1BF1"/>
    <w:rsid w:val="004A61C2"/>
    <w:rsid w:val="004A73BF"/>
    <w:rsid w:val="004C0013"/>
    <w:rsid w:val="004C30B2"/>
    <w:rsid w:val="004D3553"/>
    <w:rsid w:val="004F6FD5"/>
    <w:rsid w:val="00504161"/>
    <w:rsid w:val="005054D2"/>
    <w:rsid w:val="00526E4B"/>
    <w:rsid w:val="005452B3"/>
    <w:rsid w:val="00550301"/>
    <w:rsid w:val="0056196F"/>
    <w:rsid w:val="00576B6C"/>
    <w:rsid w:val="00577774"/>
    <w:rsid w:val="00597E6A"/>
    <w:rsid w:val="005D4FED"/>
    <w:rsid w:val="005D5995"/>
    <w:rsid w:val="005D5E16"/>
    <w:rsid w:val="005F4694"/>
    <w:rsid w:val="00613870"/>
    <w:rsid w:val="00620AD1"/>
    <w:rsid w:val="0065314E"/>
    <w:rsid w:val="00664743"/>
    <w:rsid w:val="006B053E"/>
    <w:rsid w:val="006E36F6"/>
    <w:rsid w:val="006F59D4"/>
    <w:rsid w:val="00701EE9"/>
    <w:rsid w:val="0072020E"/>
    <w:rsid w:val="0073052D"/>
    <w:rsid w:val="00741A8F"/>
    <w:rsid w:val="00752C71"/>
    <w:rsid w:val="00763E09"/>
    <w:rsid w:val="00765746"/>
    <w:rsid w:val="00785EF6"/>
    <w:rsid w:val="00786F87"/>
    <w:rsid w:val="00793672"/>
    <w:rsid w:val="007969CA"/>
    <w:rsid w:val="007A29AF"/>
    <w:rsid w:val="007B3D35"/>
    <w:rsid w:val="007C02D8"/>
    <w:rsid w:val="007C4F8A"/>
    <w:rsid w:val="007D03D9"/>
    <w:rsid w:val="007D0668"/>
    <w:rsid w:val="007D465E"/>
    <w:rsid w:val="007D5AC1"/>
    <w:rsid w:val="007E30EE"/>
    <w:rsid w:val="00815DCC"/>
    <w:rsid w:val="0082708D"/>
    <w:rsid w:val="008331E7"/>
    <w:rsid w:val="0086678C"/>
    <w:rsid w:val="00892EFF"/>
    <w:rsid w:val="008A65B3"/>
    <w:rsid w:val="008D4B92"/>
    <w:rsid w:val="008D5AE9"/>
    <w:rsid w:val="008F7978"/>
    <w:rsid w:val="00903D65"/>
    <w:rsid w:val="009106BB"/>
    <w:rsid w:val="00911927"/>
    <w:rsid w:val="00916CC1"/>
    <w:rsid w:val="00961B47"/>
    <w:rsid w:val="0098677E"/>
    <w:rsid w:val="009B38E0"/>
    <w:rsid w:val="009E3D01"/>
    <w:rsid w:val="00A037F9"/>
    <w:rsid w:val="00A14358"/>
    <w:rsid w:val="00A37E8F"/>
    <w:rsid w:val="00A4746B"/>
    <w:rsid w:val="00A80198"/>
    <w:rsid w:val="00AC2B38"/>
    <w:rsid w:val="00B049E4"/>
    <w:rsid w:val="00B13C94"/>
    <w:rsid w:val="00B3059B"/>
    <w:rsid w:val="00B30918"/>
    <w:rsid w:val="00B46E1D"/>
    <w:rsid w:val="00B479A1"/>
    <w:rsid w:val="00B62F80"/>
    <w:rsid w:val="00B6582B"/>
    <w:rsid w:val="00B838B0"/>
    <w:rsid w:val="00BE34C5"/>
    <w:rsid w:val="00BF67CF"/>
    <w:rsid w:val="00C1499E"/>
    <w:rsid w:val="00C31C2F"/>
    <w:rsid w:val="00C36C8E"/>
    <w:rsid w:val="00C67300"/>
    <w:rsid w:val="00C85598"/>
    <w:rsid w:val="00C875D7"/>
    <w:rsid w:val="00CA39BC"/>
    <w:rsid w:val="00CB340D"/>
    <w:rsid w:val="00CC60F6"/>
    <w:rsid w:val="00CD1697"/>
    <w:rsid w:val="00CD576B"/>
    <w:rsid w:val="00D278F8"/>
    <w:rsid w:val="00D445E4"/>
    <w:rsid w:val="00D54C3E"/>
    <w:rsid w:val="00DE5A67"/>
    <w:rsid w:val="00E55666"/>
    <w:rsid w:val="00E70FE6"/>
    <w:rsid w:val="00EA6A60"/>
    <w:rsid w:val="00EC6746"/>
    <w:rsid w:val="00EE7333"/>
    <w:rsid w:val="00EE7A73"/>
    <w:rsid w:val="00F0441F"/>
    <w:rsid w:val="00F1727F"/>
    <w:rsid w:val="00F21033"/>
    <w:rsid w:val="00F406CE"/>
    <w:rsid w:val="00F731CA"/>
    <w:rsid w:val="00FB435D"/>
    <w:rsid w:val="00FE6A7A"/>
    <w:rsid w:val="00FF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BF809FC"/>
  <w15:chartTrackingRefBased/>
  <w15:docId w15:val="{F9A153A2-2670-4278-B399-B0741416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Batang" w:hAnsi="Arial" w:cs="Arial"/>
        <w:sz w:val="28"/>
        <w:szCs w:val="24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link w:val="PiedepginaCar"/>
    <w:uiPriority w:val="99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526E4B"/>
    <w:rPr>
      <w:rFonts w:ascii="Verdana" w:hAnsi="Verdana"/>
      <w:color w:val="333333"/>
      <w:sz w:val="26"/>
      <w:szCs w:val="26"/>
    </w:rPr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72020E"/>
    <w:pPr>
      <w:jc w:val="both"/>
    </w:pPr>
    <w:rPr>
      <w:rFonts w:ascii="Verdana" w:hAnsi="Verdana"/>
      <w:color w:val="FFFFFF"/>
      <w:sz w:val="26"/>
      <w:lang w:val="uk-UA" w:eastAsia="ko-KR"/>
    </w:rPr>
  </w:style>
  <w:style w:type="character" w:styleId="Hipervnculo">
    <w:name w:val="Hyperlink"/>
    <w:basedOn w:val="Fuentedeprrafopredeter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C1499E"/>
    <w:pPr>
      <w:jc w:val="center"/>
    </w:pPr>
    <w:rPr>
      <w:rFonts w:ascii="Futura LT" w:hAnsi="Futura LT"/>
      <w:b w:val="0"/>
      <w:color w:val="F81A19"/>
      <w:sz w:val="56"/>
      <w:szCs w:val="56"/>
      <w:lang w:val="en-US"/>
    </w:rPr>
  </w:style>
  <w:style w:type="paragraph" w:customStyle="1" w:styleId="Mysubhead">
    <w:name w:val="My subhead"/>
    <w:basedOn w:val="MyHeadtitle"/>
    <w:rsid w:val="00C1499E"/>
    <w:pPr>
      <w:jc w:val="left"/>
    </w:pPr>
    <w:rPr>
      <w:color w:val="006AC6"/>
      <w:sz w:val="52"/>
    </w:rPr>
  </w:style>
  <w:style w:type="character" w:styleId="Nmerodepgina">
    <w:name w:val="page number"/>
    <w:basedOn w:val="Fuentedeprrafopredeter"/>
    <w:rsid w:val="00F0441F"/>
  </w:style>
  <w:style w:type="paragraph" w:customStyle="1" w:styleId="Style1">
    <w:name w:val="Style1"/>
    <w:basedOn w:val="MyHeadtitle"/>
    <w:rsid w:val="00C1499E"/>
    <w:pPr>
      <w:jc w:val="left"/>
    </w:pPr>
    <w:rPr>
      <w:color w:val="006AC6"/>
      <w:sz w:val="160"/>
      <w:szCs w:val="16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56E14"/>
    <w:rPr>
      <w:sz w:val="24"/>
      <w:szCs w:val="24"/>
      <w:lang w:val="uk-UA" w:eastAsia="ko-KR"/>
    </w:rPr>
  </w:style>
  <w:style w:type="paragraph" w:styleId="Sinespaciado">
    <w:name w:val="No Spacing"/>
    <w:link w:val="SinespaciadoCar"/>
    <w:uiPriority w:val="1"/>
    <w:qFormat/>
    <w:rsid w:val="00456E1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6E14"/>
    <w:rPr>
      <w:rFonts w:asciiTheme="minorHAnsi" w:eastAsiaTheme="minorEastAsia" w:hAnsiTheme="minorHAnsi" w:cstheme="min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CD1697"/>
    <w:pPr>
      <w:ind w:left="720"/>
      <w:contextualSpacing/>
    </w:pPr>
  </w:style>
  <w:style w:type="character" w:styleId="Hipervnculovisitado">
    <w:name w:val="FollowedHyperlink"/>
    <w:basedOn w:val="Fuentedeprrafopredeter"/>
    <w:rsid w:val="008331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ise&#241;o\template-wo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19</TotalTime>
  <Pages>3</Pages>
  <Words>84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werPoint Template</vt:lpstr>
      <vt:lpstr>PowerPoint Template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werPoint Template</dc:title>
  <dc:subject/>
  <dc:creator>DAW</dc:creator>
  <cp:keywords/>
  <dc:description/>
  <cp:lastModifiedBy>DAW</cp:lastModifiedBy>
  <cp:revision>24</cp:revision>
  <dcterms:created xsi:type="dcterms:W3CDTF">2023-09-28T15:22:00Z</dcterms:created>
  <dcterms:modified xsi:type="dcterms:W3CDTF">2023-09-28T15:42:00Z</dcterms:modified>
</cp:coreProperties>
</file>